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  <w:tblDescription w:val="Layout table to enter Logo, Invoice number, Date, Expiration Date, Company Name, Slogan, and contact details, To Name and contact details, and Customer ID"/>
      </w:tblPr>
      <w:tblGrid>
        <w:gridCol w:w="2495"/>
        <w:gridCol w:w="1514"/>
        <w:gridCol w:w="855"/>
        <w:gridCol w:w="991"/>
        <w:gridCol w:w="739"/>
        <w:gridCol w:w="1248"/>
        <w:gridCol w:w="2670"/>
      </w:tblGrid>
      <w:tr w:rsidR="004E52AD" w:rsidRPr="00881079" w:rsidTr="0092119F">
        <w:trPr>
          <w:trHeight w:hRule="exact" w:val="864"/>
          <w:jc w:val="center"/>
        </w:trPr>
        <w:bookmarkStart w:id="0" w:name="_GoBack" w:displacedByCustomXml="next"/>
        <w:bookmarkEnd w:id="0" w:displacedByCustomXml="next"/>
        <w:sdt>
          <w:sdtPr>
            <w:alias w:val="Quote:"/>
            <w:tag w:val="Quote:"/>
            <w:id w:val="-330373676"/>
            <w:placeholder>
              <w:docPart w:val="05B1D0037DF04FFE943E8D8F9C071A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95" w:type="dxa"/>
                <w:hideMark/>
              </w:tcPr>
              <w:p w:rsidR="004E52AD" w:rsidRPr="00881079" w:rsidRDefault="002978ED" w:rsidP="00931FC2">
                <w:pPr>
                  <w:pStyle w:val="Title"/>
                </w:pPr>
                <w:r w:rsidRPr="007607B8">
                  <w:t>QUOTE</w:t>
                </w:r>
              </w:p>
            </w:tc>
          </w:sdtContent>
        </w:sdt>
        <w:tc>
          <w:tcPr>
            <w:tcW w:w="3360" w:type="dxa"/>
            <w:gridSpan w:val="3"/>
          </w:tcPr>
          <w:p w:rsidR="004E52AD" w:rsidRPr="00881079" w:rsidRDefault="004E52AD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bottom"/>
            <w:hideMark/>
          </w:tcPr>
          <w:p w:rsidR="004E52AD" w:rsidRPr="00881079" w:rsidRDefault="001820DE" w:rsidP="00931FC2">
            <w:pPr>
              <w:jc w:val="righ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your company slogan:"/>
                <w:tag w:val="Enter your company slogan:"/>
                <w:id w:val="1177153077"/>
                <w:placeholder>
                  <w:docPart w:val="F618D24275974E39A7C0171EA9573B46"/>
                </w:placeholder>
                <w:temporary/>
                <w:showingPlcHdr/>
                <w15:appearance w15:val="hidden"/>
              </w:sdtPr>
              <w:sdtEndPr/>
              <w:sdtContent>
                <w:r w:rsidR="002978ED">
                  <w:rPr>
                    <w:color w:val="000000" w:themeColor="text1"/>
                  </w:rPr>
                  <w:t>Your company slogan</w:t>
                </w:r>
              </w:sdtContent>
            </w:sdt>
          </w:p>
        </w:tc>
        <w:tc>
          <w:tcPr>
            <w:tcW w:w="2670" w:type="dxa"/>
            <w:vAlign w:val="center"/>
          </w:tcPr>
          <w:p w:rsidR="004E52AD" w:rsidRPr="00881079" w:rsidRDefault="004E52AD" w:rsidP="00931FC2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D002D45" wp14:editId="71514CED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AD" w:rsidRPr="00881079" w:rsidTr="0092119F">
        <w:trPr>
          <w:trHeight w:val="936"/>
          <w:jc w:val="center"/>
        </w:trPr>
        <w:tc>
          <w:tcPr>
            <w:tcW w:w="2495" w:type="dxa"/>
            <w:hideMark/>
          </w:tcPr>
          <w:p w:rsidR="00130B49" w:rsidRDefault="001820DE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e:"/>
                <w:tag w:val="Date:"/>
                <w:id w:val="972553059"/>
                <w:placeholder>
                  <w:docPart w:val="647145BB9BBA4B7EA204700F8892AA4E"/>
                </w:placeholder>
                <w:temporary/>
                <w:showingPlcHdr/>
                <w15:appearance w15:val="hidden"/>
              </w:sdtPr>
              <w:sdtEndPr/>
              <w:sdtContent>
                <w:r w:rsidR="00130B49" w:rsidRPr="00881079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DAT</w:t>
                </w:r>
                <w:r w:rsidR="00130B49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E</w:t>
                </w:r>
              </w:sdtContent>
            </w:sdt>
          </w:p>
          <w:p w:rsidR="004E52AD" w:rsidRPr="007628C6" w:rsidRDefault="001820DE" w:rsidP="007628C6">
            <w:pPr>
              <w:pStyle w:val="Date"/>
            </w:pPr>
            <w:sdt>
              <w:sdtPr>
                <w:alias w:val="Enter date:"/>
                <w:tag w:val="Enter date:"/>
                <w:id w:val="-1638413525"/>
                <w:placeholder>
                  <w:docPart w:val="1B49E758019749DA8828D9CA9C533A85"/>
                </w:placeholder>
                <w:temporary/>
                <w:showingPlcHdr/>
                <w15:appearance w15:val="hidden"/>
              </w:sdtPr>
              <w:sdtEndPr/>
              <w:sdtContent>
                <w:r w:rsidR="00130B49" w:rsidRPr="007628C6">
                  <w:t>Date</w:t>
                </w:r>
              </w:sdtContent>
            </w:sdt>
          </w:p>
        </w:tc>
        <w:tc>
          <w:tcPr>
            <w:tcW w:w="2369" w:type="dxa"/>
            <w:gridSpan w:val="2"/>
            <w:hideMark/>
          </w:tcPr>
          <w:p w:rsidR="004E52AD" w:rsidRPr="00881079" w:rsidRDefault="001820DE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Expiration date:"/>
                <w:tag w:val="Expiration date:"/>
                <w:id w:val="-1101324673"/>
                <w:placeholder>
                  <w:docPart w:val="CA69E695C61B4469B3496B9F7F54A0D1"/>
                </w:placeholder>
                <w:temporary/>
                <w:showingPlcHdr/>
                <w15:appearance w15:val="hidden"/>
              </w:sdtPr>
              <w:sdtEndPr/>
              <w:sdtContent>
                <w:r w:rsidR="002978ED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 xml:space="preserve">EXPIRATION </w:t>
                </w:r>
                <w:r w:rsidR="002978ED" w:rsidRPr="00881079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DATE</w:t>
                </w:r>
              </w:sdtContent>
            </w:sdt>
          </w:p>
          <w:p w:rsidR="007628C6" w:rsidRPr="007628C6" w:rsidRDefault="001820DE" w:rsidP="007628C6">
            <w:pPr>
              <w:pStyle w:val="Date"/>
            </w:pPr>
            <w:sdt>
              <w:sdtPr>
                <w:alias w:val="Enter expiration date:"/>
                <w:tag w:val="Enter expiration date:"/>
                <w:id w:val="673004473"/>
                <w:placeholder>
                  <w:docPart w:val="DED4E7E2BB0549C2954AF8E4A3D40A49"/>
                </w:placeholder>
                <w:temporary/>
                <w:showingPlcHdr/>
                <w15:appearance w15:val="hidden"/>
              </w:sdtPr>
              <w:sdtEndPr/>
              <w:sdtContent>
                <w:r w:rsidR="007628C6" w:rsidRPr="007628C6">
                  <w:t>Date</w:t>
                </w:r>
              </w:sdtContent>
            </w:sdt>
          </w:p>
        </w:tc>
        <w:tc>
          <w:tcPr>
            <w:tcW w:w="991" w:type="dxa"/>
          </w:tcPr>
          <w:p w:rsidR="004E52AD" w:rsidRPr="00881079" w:rsidRDefault="004E52AD" w:rsidP="00931FC2">
            <w:pPr>
              <w:rPr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E52AD" w:rsidRPr="00881079" w:rsidRDefault="004E52AD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70" w:type="dxa"/>
          </w:tcPr>
          <w:p w:rsidR="006940D3" w:rsidRDefault="001820DE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Invoice number:"/>
                <w:tag w:val="Invoice number:"/>
                <w:id w:val="-647741014"/>
                <w:placeholder>
                  <w:docPart w:val="56FB435D78B247B8B5A47156A033A366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INVOICE NO</w:t>
                </w:r>
              </w:sdtContent>
            </w:sdt>
          </w:p>
          <w:p w:rsidR="004E52AD" w:rsidRPr="006940D3" w:rsidRDefault="001820DE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</w:rPr>
                <w:alias w:val="Enter invoice number:"/>
                <w:tag w:val="Enter invoice number:"/>
                <w:id w:val="1701355382"/>
                <w:placeholder>
                  <w:docPart w:val="5851A6134A2E4F0E95DA18B1465710C8"/>
                </w:placeholder>
                <w:temporary/>
                <w:showingPlcHdr/>
                <w15:appearance w15:val="hidden"/>
              </w:sdtPr>
              <w:sdtEndPr/>
              <w:sdtContent>
                <w:r w:rsidR="002978ED">
                  <w:rPr>
                    <w:rFonts w:ascii="Microsoft Sans Serif" w:hAnsi="Microsoft Sans Serif" w:cs="Microsoft Sans Serif"/>
                    <w:color w:val="000000" w:themeColor="text1"/>
                    <w:sz w:val="24"/>
                    <w:szCs w:val="24"/>
                  </w:rPr>
                  <w:t>Number</w:t>
                </w:r>
              </w:sdtContent>
            </w:sdt>
          </w:p>
        </w:tc>
      </w:tr>
      <w:tr w:rsidR="004E52AD" w:rsidRPr="00881079" w:rsidTr="0092119F">
        <w:trPr>
          <w:trHeight w:hRule="exact" w:val="3744"/>
          <w:jc w:val="center"/>
        </w:trPr>
        <w:tc>
          <w:tcPr>
            <w:tcW w:w="2495" w:type="dxa"/>
            <w:hideMark/>
          </w:tcPr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your company name:"/>
                <w:tag w:val="Enter your company name:"/>
                <w:id w:val="667059952"/>
                <w:placeholder>
                  <w:docPart w:val="1FD6662C123047E19062F7ECFDED5AD7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Your Company Name</w:t>
                </w:r>
              </w:sdtContent>
            </w:sdt>
          </w:p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street address:"/>
                <w:tag w:val="Enter street address:"/>
                <w:id w:val="-119988914"/>
                <w:placeholder>
                  <w:docPart w:val="775814A3447E4DF590164926197119BC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Street Address</w:t>
                </w:r>
              </w:sdtContent>
            </w:sdt>
          </w:p>
          <w:p w:rsidR="005F7E25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City, ST ZIP Code:"/>
                <w:tag w:val="Enter City, ST ZIP Code:"/>
                <w:id w:val="-1166163437"/>
                <w:placeholder>
                  <w:docPart w:val="9DDA9D09386D4CAABC694C59C61FE231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City, ST ZIP Code</w:t>
                </w:r>
              </w:sdtContent>
            </w:sdt>
          </w:p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phone:"/>
                <w:tag w:val="Enter phone:"/>
                <w:id w:val="1778050793"/>
                <w:placeholder>
                  <w:docPart w:val="7BF54D83D9494AFCB3AED89DBE8FD680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Phone</w:t>
                </w:r>
              </w:sdtContent>
            </w:sdt>
          </w:p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Fax:"/>
                <w:tag w:val="Fax:"/>
                <w:id w:val="1047421049"/>
                <w:placeholder>
                  <w:docPart w:val="40D6644BAAC54847AB7C0D767E2A6320"/>
                </w:placeholder>
                <w:temporary/>
                <w:showingPlcHdr/>
                <w15:appearance w15:val="hidden"/>
              </w:sdtPr>
              <w:sdtEndPr/>
              <w:sdtContent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Fax:</w:t>
                </w:r>
              </w:sdtContent>
            </w:sdt>
            <w:r w:rsidR="004E52AD" w:rsidRPr="00881079">
              <w:rPr>
                <w:rFonts w:ascii="Microsoft Sans Serif" w:hAnsi="Microsoft Sans Serif" w:cs="Microsoft Sans Serif"/>
                <w:color w:val="000000" w:themeColor="text1"/>
                <w:szCs w:val="24"/>
              </w:rPr>
              <w:t xml:space="preserve"> </w:t>
            </w: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fax:"/>
                <w:tag w:val="Enter fax:"/>
                <w:id w:val="-1832595828"/>
                <w:placeholder>
                  <w:docPart w:val="DE028EC18BD94B3484F40D6E2E17A885"/>
                </w:placeholder>
                <w:temporary/>
                <w:showingPlcHdr/>
                <w15:appearance w15:val="hidden"/>
              </w:sdtPr>
              <w:sdtEndPr/>
              <w:sdtContent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Fax</w:t>
                </w:r>
              </w:sdtContent>
            </w:sdt>
          </w:p>
          <w:p w:rsidR="004E52AD" w:rsidRPr="00881079" w:rsidRDefault="001820DE" w:rsidP="00931FC2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4"/>
                </w:rPr>
                <w:alias w:val="Enter email:"/>
                <w:tag w:val="Enter email:"/>
                <w:id w:val="-176732462"/>
                <w:placeholder>
                  <w:docPart w:val="E0B01CFE11514B218B2F4EF4D6A833B7"/>
                </w:placeholder>
                <w:temporary/>
                <w:showingPlcHdr/>
                <w15:appearance w15:val="hidden"/>
              </w:sdtPr>
              <w:sdtEndPr/>
              <w:sdtContent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4"/>
                  </w:rPr>
                  <w:t>Email</w:t>
                </w:r>
              </w:sdtContent>
            </w:sdt>
          </w:p>
        </w:tc>
        <w:tc>
          <w:tcPr>
            <w:tcW w:w="1514" w:type="dxa"/>
          </w:tcPr>
          <w:p w:rsidR="004E52AD" w:rsidRPr="00881079" w:rsidRDefault="004E52AD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</w:tc>
        <w:tc>
          <w:tcPr>
            <w:tcW w:w="2585" w:type="dxa"/>
            <w:gridSpan w:val="3"/>
          </w:tcPr>
          <w:p w:rsidR="004E52AD" w:rsidRPr="00881079" w:rsidRDefault="004E52AD" w:rsidP="00931FC2">
            <w:pPr>
              <w:rPr>
                <w:color w:val="000000" w:themeColor="text1"/>
              </w:rPr>
            </w:pPr>
          </w:p>
        </w:tc>
        <w:tc>
          <w:tcPr>
            <w:tcW w:w="1248" w:type="dxa"/>
          </w:tcPr>
          <w:p w:rsidR="004E52AD" w:rsidRPr="00881079" w:rsidRDefault="001820DE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To:"/>
                <w:tag w:val="To:"/>
                <w:id w:val="1951116075"/>
                <w:placeholder>
                  <w:docPart w:val="4A93A07A98C74B14B1E59CD80EEA8EB2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Franklin Gothic Demi" w:hAnsi="Franklin Gothic Demi"/>
                    <w:color w:val="000000" w:themeColor="text1"/>
                    <w:sz w:val="24"/>
                    <w:szCs w:val="24"/>
                  </w:rPr>
                  <w:t>TO:</w:t>
                </w:r>
              </w:sdtContent>
            </w:sdt>
          </w:p>
        </w:tc>
        <w:tc>
          <w:tcPr>
            <w:tcW w:w="2670" w:type="dxa"/>
          </w:tcPr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name:"/>
                <w:tag w:val="Enter recipient name:"/>
                <w:id w:val="596843693"/>
                <w:placeholder>
                  <w:docPart w:val="FFF6D5EE217742EEB3F7B3B83A80E677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Name</w:t>
                </w:r>
              </w:sdtContent>
            </w:sdt>
          </w:p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company name:"/>
                <w:tag w:val="Enter recipient company name:"/>
                <w:id w:val="-1327660344"/>
                <w:placeholder>
                  <w:docPart w:val="F45DBDF122BA4F92913959C202085A89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Company Nam</w:t>
                </w:r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e</w:t>
                </w:r>
              </w:sdtContent>
            </w:sdt>
          </w:p>
          <w:p w:rsidR="002978ED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street address:"/>
                <w:tag w:val="Enter recipient street address:"/>
                <w:id w:val="1161659107"/>
                <w:placeholder>
                  <w:docPart w:val="277C774A4DD249E6AB107CDC8E1D895D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Street Address</w:t>
                </w:r>
              </w:sdtContent>
            </w:sdt>
          </w:p>
          <w:p w:rsidR="004E52AD" w:rsidRPr="00881079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City, ST ZIP Code:"/>
                <w:tag w:val="Enter recipient City, ST ZIP Code:"/>
                <w:id w:val="821245033"/>
                <w:placeholder>
                  <w:docPart w:val="38F8D5E1C9E4454BABD89139C107511E"/>
                </w:placeholder>
                <w:temporary/>
                <w:showingPlcHdr/>
                <w15:appearance w15:val="hidden"/>
              </w:sdtPr>
              <w:sdtEndPr/>
              <w:sdtContent>
                <w:r w:rsidR="002978ED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City, ST ZIP Code</w:t>
                </w:r>
              </w:sdtContent>
            </w:sdt>
          </w:p>
          <w:p w:rsidR="005F7E25" w:rsidRDefault="001820DE" w:rsidP="00931FC2">
            <w:pPr>
              <w:rPr>
                <w:rFonts w:ascii="Microsoft Sans Serif" w:hAnsi="Microsoft Sans Serif" w:cs="Microsoft Sans Serif"/>
                <w:color w:val="000000" w:themeColor="text1"/>
                <w:szCs w:val="20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phone:"/>
                <w:tag w:val="Enter recipient phone:"/>
                <w:id w:val="-2110803403"/>
                <w:placeholder>
                  <w:docPart w:val="A766A9497919462786693DE85444F97B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Phon</w:t>
                </w:r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e</w:t>
                </w:r>
              </w:sdtContent>
            </w:sdt>
          </w:p>
          <w:p w:rsidR="004E52AD" w:rsidRPr="00881079" w:rsidRDefault="001820DE" w:rsidP="00931FC2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Recipient customer ID:"/>
                <w:tag w:val="Recipient customer ID:"/>
                <w:id w:val="-1581433713"/>
                <w:placeholder>
                  <w:docPart w:val="5B76D8A27D1A4BF0BA140667B42F5D08"/>
                </w:placeholder>
                <w:temporary/>
                <w:showingPlcHdr/>
                <w15:appearance w15:val="hidden"/>
              </w:sdtPr>
              <w:sdtEndPr/>
              <w:sdtContent>
                <w:r w:rsidR="005F7E25" w:rsidRPr="00881079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Customer ID</w:t>
                </w:r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:</w:t>
                </w:r>
              </w:sdtContent>
            </w:sdt>
            <w:r w:rsidR="005F7E25">
              <w:rPr>
                <w:rFonts w:ascii="Microsoft Sans Serif" w:hAnsi="Microsoft Sans Serif" w:cs="Microsoft Sans Serif"/>
                <w:color w:val="000000" w:themeColor="text1"/>
                <w:szCs w:val="20"/>
              </w:rPr>
              <w:t xml:space="preserve"> </w:t>
            </w:r>
            <w:sdt>
              <w:sdtPr>
                <w:rPr>
                  <w:rFonts w:ascii="Microsoft Sans Serif" w:hAnsi="Microsoft Sans Serif" w:cs="Microsoft Sans Serif"/>
                  <w:color w:val="000000" w:themeColor="text1"/>
                  <w:szCs w:val="20"/>
                </w:rPr>
                <w:alias w:val="Enter recipient Customer ID:"/>
                <w:tag w:val="Enter recipient Customer ID:"/>
                <w:id w:val="844357036"/>
                <w:placeholder>
                  <w:docPart w:val="C5E977539235425F8E0F487263474FAD"/>
                </w:placeholder>
                <w:temporary/>
                <w:showingPlcHdr/>
                <w15:appearance w15:val="hidden"/>
              </w:sdtPr>
              <w:sdtEndPr/>
              <w:sdtContent>
                <w:r w:rsidR="005F7E25">
                  <w:rPr>
                    <w:rFonts w:ascii="Microsoft Sans Serif" w:hAnsi="Microsoft Sans Serif" w:cs="Microsoft Sans Serif"/>
                    <w:color w:val="000000" w:themeColor="text1"/>
                    <w:szCs w:val="20"/>
                  </w:rPr>
                  <w:t>ID</w:t>
                </w:r>
              </w:sdtContent>
            </w:sdt>
          </w:p>
        </w:tc>
      </w:tr>
    </w:tbl>
    <w:tbl>
      <w:tblPr>
        <w:tblStyle w:val="SalesInfo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Logo, Invoice number, Date, Expiration Date, Company Name, Slogan, and contact details, To Name and contact details, and Customer ID"/>
      </w:tblPr>
      <w:tblGrid>
        <w:gridCol w:w="2221"/>
        <w:gridCol w:w="818"/>
        <w:gridCol w:w="1530"/>
        <w:gridCol w:w="1530"/>
        <w:gridCol w:w="1534"/>
        <w:gridCol w:w="1527"/>
        <w:gridCol w:w="1353"/>
      </w:tblGrid>
      <w:tr w:rsidR="00931FC2" w:rsidTr="0092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  <w:tblHeader/>
          <w:jc w:val="center"/>
        </w:trPr>
        <w:tc>
          <w:tcPr>
            <w:tcW w:w="2221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hideMark/>
          </w:tcPr>
          <w:p w:rsidR="00931FC2" w:rsidRPr="00881079" w:rsidRDefault="001820DE" w:rsidP="00931FC2">
            <w:pPr>
              <w:pStyle w:val="Style1"/>
              <w:framePr w:hSpace="0" w:wrap="auto" w:vAnchor="margin" w:hAnchor="text" w:xAlign="left" w:yAlign="inline"/>
              <w:rPr>
                <w:szCs w:val="24"/>
              </w:rPr>
            </w:pPr>
            <w:sdt>
              <w:sdtPr>
                <w:rPr>
                  <w:szCs w:val="24"/>
                </w:rPr>
                <w:alias w:val="Salesperson:"/>
                <w:tag w:val="Salesperson:"/>
                <w:id w:val="-779719594"/>
                <w:placeholder>
                  <w:docPart w:val="F88A4942EABF4E5682CC84B45CAFF6B5"/>
                </w:placeholder>
                <w:temporary/>
                <w:showingPlcHdr/>
                <w15:appearance w15:val="hidden"/>
              </w:sdtPr>
              <w:sdtEndPr/>
              <w:sdtContent>
                <w:r w:rsidR="00931FC2" w:rsidRPr="00881079">
                  <w:rPr>
                    <w:szCs w:val="24"/>
                  </w:rPr>
                  <w:t>SALESPERSON</w:t>
                </w:r>
              </w:sdtContent>
            </w:sdt>
          </w:p>
        </w:tc>
        <w:tc>
          <w:tcPr>
            <w:tcW w:w="818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hideMark/>
          </w:tcPr>
          <w:p w:rsidR="00931FC2" w:rsidRPr="00881079" w:rsidRDefault="001820DE" w:rsidP="00931FC2">
            <w:pPr>
              <w:pStyle w:val="Style1"/>
              <w:framePr w:hSpace="0" w:wrap="auto" w:vAnchor="margin" w:hAnchor="text" w:xAlign="left" w:yAlign="inline"/>
              <w:rPr>
                <w:caps w:val="0"/>
                <w:szCs w:val="24"/>
              </w:rPr>
            </w:pPr>
            <w:sdt>
              <w:sdtPr>
                <w:rPr>
                  <w:szCs w:val="24"/>
                </w:rPr>
                <w:alias w:val="Job:"/>
                <w:tag w:val="Job:"/>
                <w:id w:val="-961799587"/>
                <w:placeholder>
                  <w:docPart w:val="3E40FC3964B44EB6BA524A26AE5AEA16"/>
                </w:placeholder>
                <w:temporary/>
                <w:showingPlcHdr/>
                <w15:appearance w15:val="hidden"/>
              </w:sdtPr>
              <w:sdtEndPr/>
              <w:sdtContent>
                <w:r w:rsidR="00931FC2">
                  <w:rPr>
                    <w:szCs w:val="24"/>
                  </w:rPr>
                  <w:t>Job</w:t>
                </w:r>
              </w:sdtContent>
            </w:sdt>
          </w:p>
        </w:tc>
        <w:sdt>
          <w:sdtPr>
            <w:rPr>
              <w:szCs w:val="24"/>
            </w:rPr>
            <w:alias w:val="Shipping method:"/>
            <w:tag w:val="Shipping method:"/>
            <w:id w:val="-955556578"/>
            <w:placeholder>
              <w:docPart w:val="C5040976279046B5A1358C113C45DF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  <w:shd w:val="clear" w:color="auto" w:fill="auto"/>
                <w:tcMar>
                  <w:top w:w="0" w:type="dxa"/>
                  <w:left w:w="115" w:type="dxa"/>
                  <w:right w:w="115" w:type="dxa"/>
                </w:tcMar>
              </w:tcPr>
              <w:p w:rsidR="00931FC2" w:rsidRPr="00881079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caps w:val="0"/>
                    <w:szCs w:val="24"/>
                  </w:rPr>
                </w:pPr>
                <w:r w:rsidRPr="00881079">
                  <w:rPr>
                    <w:caps w:val="0"/>
                    <w:szCs w:val="24"/>
                  </w:rPr>
                  <w:t>SHIPPING METHOD</w:t>
                </w:r>
              </w:p>
            </w:tc>
          </w:sdtContent>
        </w:sdt>
        <w:sdt>
          <w:sdtPr>
            <w:rPr>
              <w:szCs w:val="24"/>
            </w:rPr>
            <w:alias w:val="Shipping terms:"/>
            <w:tag w:val="Shipping terms:"/>
            <w:id w:val="-281497903"/>
            <w:placeholder>
              <w:docPart w:val="86A19122CD9F4122B88463869F7472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  <w:shd w:val="clear" w:color="auto" w:fill="auto"/>
                <w:tcMar>
                  <w:top w:w="0" w:type="dxa"/>
                  <w:left w:w="115" w:type="dxa"/>
                  <w:right w:w="115" w:type="dxa"/>
                </w:tcMar>
              </w:tcPr>
              <w:p w:rsidR="00931FC2" w:rsidRPr="00881079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szCs w:val="24"/>
                  </w:rPr>
                </w:pPr>
                <w:r w:rsidRPr="00881079">
                  <w:rPr>
                    <w:szCs w:val="24"/>
                  </w:rPr>
                  <w:t>SHIPPING terms</w:t>
                </w:r>
              </w:p>
            </w:tc>
          </w:sdtContent>
        </w:sdt>
        <w:sdt>
          <w:sdtPr>
            <w:rPr>
              <w:szCs w:val="24"/>
            </w:rPr>
            <w:alias w:val="Delivery date:"/>
            <w:tag w:val="Delivery date:"/>
            <w:id w:val="-1064792249"/>
            <w:placeholder>
              <w:docPart w:val="4FCD4861A2FE455B8B61FCF13BED30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4" w:type="dxa"/>
                <w:shd w:val="clear" w:color="auto" w:fill="auto"/>
                <w:tcMar>
                  <w:top w:w="0" w:type="dxa"/>
                  <w:left w:w="115" w:type="dxa"/>
                  <w:right w:w="115" w:type="dxa"/>
                </w:tcMar>
                <w:hideMark/>
              </w:tcPr>
              <w:p w:rsidR="00931FC2" w:rsidRPr="00881079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caps w:val="0"/>
                    <w:szCs w:val="24"/>
                  </w:rPr>
                </w:pPr>
                <w:r w:rsidRPr="00881079">
                  <w:rPr>
                    <w:szCs w:val="24"/>
                  </w:rPr>
                  <w:t>delivery</w:t>
                </w:r>
                <w:r w:rsidRPr="00881079">
                  <w:rPr>
                    <w:caps w:val="0"/>
                    <w:szCs w:val="24"/>
                  </w:rPr>
                  <w:t xml:space="preserve"> DATE</w:t>
                </w:r>
              </w:p>
            </w:tc>
          </w:sdtContent>
        </w:sdt>
        <w:sdt>
          <w:sdtPr>
            <w:rPr>
              <w:szCs w:val="24"/>
            </w:rPr>
            <w:alias w:val="Payment terms:"/>
            <w:tag w:val="Payment terms:"/>
            <w:id w:val="-224149730"/>
            <w:placeholder>
              <w:docPart w:val="1031D8054D2447F79996FEFC114C9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27" w:type="dxa"/>
                <w:shd w:val="clear" w:color="auto" w:fill="auto"/>
                <w:tcMar>
                  <w:top w:w="0" w:type="dxa"/>
                  <w:left w:w="115" w:type="dxa"/>
                  <w:right w:w="115" w:type="dxa"/>
                </w:tcMar>
              </w:tcPr>
              <w:p w:rsidR="00931FC2" w:rsidRPr="00881079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szCs w:val="24"/>
                  </w:rPr>
                </w:pPr>
                <w:r w:rsidRPr="00881079">
                  <w:rPr>
                    <w:szCs w:val="24"/>
                  </w:rPr>
                  <w:t>Payment Terms</w:t>
                </w:r>
              </w:p>
            </w:tc>
          </w:sdtContent>
        </w:sdt>
        <w:sdt>
          <w:sdtPr>
            <w:rPr>
              <w:szCs w:val="24"/>
            </w:rPr>
            <w:alias w:val="Due date:"/>
            <w:tag w:val="Due date:"/>
            <w:id w:val="-1980448321"/>
            <w:placeholder>
              <w:docPart w:val="7B6BAEED471C42D987A5937249367D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3" w:type="dxa"/>
                <w:shd w:val="clear" w:color="auto" w:fill="auto"/>
                <w:tcMar>
                  <w:top w:w="0" w:type="dxa"/>
                  <w:left w:w="115" w:type="dxa"/>
                  <w:right w:w="115" w:type="dxa"/>
                </w:tcMar>
                <w:hideMark/>
              </w:tcPr>
              <w:p w:rsidR="00931FC2" w:rsidRPr="00881079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szCs w:val="24"/>
                  </w:rPr>
                </w:pPr>
                <w:r w:rsidRPr="00881079">
                  <w:rPr>
                    <w:szCs w:val="24"/>
                  </w:rPr>
                  <w:t>Due Date</w:t>
                </w:r>
              </w:p>
            </w:tc>
          </w:sdtContent>
        </w:sdt>
      </w:tr>
      <w:tr w:rsidR="00931FC2" w:rsidTr="0092119F">
        <w:trPr>
          <w:trHeight w:val="720"/>
          <w:jc w:val="center"/>
        </w:trPr>
        <w:tc>
          <w:tcPr>
            <w:tcW w:w="2221" w:type="dxa"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818" w:type="dxa"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4" w:type="dxa"/>
            <w:hideMark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27" w:type="dxa"/>
          </w:tcPr>
          <w:p w:rsidR="00931FC2" w:rsidRDefault="001820DE" w:rsidP="00931FC2">
            <w:pPr>
              <w:rPr>
                <w:rFonts w:ascii="Microsoft Sans Serif" w:hAnsi="Microsoft Sans Serif" w:cs="Microsoft Sans Serif"/>
              </w:rPr>
            </w:pPr>
            <w:sdt>
              <w:sdtPr>
                <w:rPr>
                  <w:rFonts w:ascii="Microsoft Sans Serif" w:hAnsi="Microsoft Sans Serif" w:cs="Microsoft Sans Serif"/>
                  <w:sz w:val="22"/>
                </w:rPr>
                <w:alias w:val="Due on receipt:"/>
                <w:tag w:val="Due on receipt:"/>
                <w:id w:val="1466619419"/>
                <w:placeholder>
                  <w:docPart w:val="E665DD14431A4A82A3645EB4AE17E88F"/>
                </w:placeholder>
                <w:temporary/>
                <w:showingPlcHdr/>
                <w15:appearance w15:val="hidden"/>
              </w:sdtPr>
              <w:sdtEndPr/>
              <w:sdtContent>
                <w:r w:rsidR="00931FC2">
                  <w:rPr>
                    <w:rFonts w:ascii="Microsoft Sans Serif" w:hAnsi="Microsoft Sans Serif" w:cs="Microsoft Sans Serif"/>
                    <w:sz w:val="22"/>
                  </w:rPr>
                  <w:t>Due on Receipt</w:t>
                </w:r>
              </w:sdtContent>
            </w:sdt>
          </w:p>
        </w:tc>
        <w:tc>
          <w:tcPr>
            <w:tcW w:w="1353" w:type="dxa"/>
          </w:tcPr>
          <w:p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Contenttable"/>
        <w:tblW w:w="0" w:type="auto"/>
        <w:tblInd w:w="5" w:type="dxa"/>
        <w:tblLayout w:type="fixed"/>
        <w:tblLook w:val="04A0" w:firstRow="1" w:lastRow="0" w:firstColumn="1" w:lastColumn="0" w:noHBand="0" w:noVBand="1"/>
        <w:tblDescription w:val="Layout table to enter Logo, Invoice number, Date, Expiration Date, Company Name, Slogan, and contact details, To Name and contact details, and Customer ID"/>
      </w:tblPr>
      <w:tblGrid>
        <w:gridCol w:w="1459"/>
        <w:gridCol w:w="1134"/>
        <w:gridCol w:w="2612"/>
        <w:gridCol w:w="1702"/>
        <w:gridCol w:w="1617"/>
        <w:gridCol w:w="1977"/>
      </w:tblGrid>
      <w:tr w:rsidR="000D049F" w:rsidTr="0092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sdt>
          <w:sdtPr>
            <w:alias w:val="Quantity:"/>
            <w:tag w:val="Quantity:"/>
            <w:id w:val="-29802707"/>
            <w:placeholder>
              <w:docPart w:val="13620EC97900404982A561316107B5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9" w:type="dxa"/>
                <w:tcMar>
                  <w:top w:w="115" w:type="dxa"/>
                  <w:left w:w="115" w:type="dxa"/>
                  <w:right w:w="115" w:type="dxa"/>
                </w:tcMar>
                <w:hideMark/>
              </w:tcPr>
              <w:p w:rsidR="000975FA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caps w:val="0"/>
                  </w:rPr>
                </w:pPr>
                <w:r>
                  <w:t>Quantity</w:t>
                </w:r>
              </w:p>
            </w:tc>
          </w:sdtContent>
        </w:sdt>
        <w:sdt>
          <w:sdtPr>
            <w:alias w:val="Item #:"/>
            <w:tag w:val="Item #:"/>
            <w:id w:val="-461266002"/>
            <w:placeholder>
              <w:docPart w:val="2A425B6B9E6C4B5EA647FC411333C3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4" w:type="dxa"/>
                <w:tcMar>
                  <w:top w:w="115" w:type="dxa"/>
                  <w:left w:w="115" w:type="dxa"/>
                  <w:right w:w="115" w:type="dxa"/>
                </w:tcMar>
              </w:tcPr>
              <w:p w:rsidR="000975FA" w:rsidRDefault="00931FC2" w:rsidP="00931FC2">
                <w:pPr>
                  <w:pStyle w:val="Style1"/>
                  <w:framePr w:hSpace="0" w:wrap="auto" w:vAnchor="margin" w:hAnchor="text" w:xAlign="left" w:yAlign="inline"/>
                </w:pPr>
                <w:r>
                  <w:t>item #</w:t>
                </w:r>
              </w:p>
            </w:tc>
          </w:sdtContent>
        </w:sdt>
        <w:sdt>
          <w:sdtPr>
            <w:alias w:val="Description:"/>
            <w:tag w:val="Description:"/>
            <w:id w:val="-490484287"/>
            <w:placeholder>
              <w:docPart w:val="1538407D0E42492189C505C7464036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2" w:type="dxa"/>
                <w:tcMar>
                  <w:top w:w="115" w:type="dxa"/>
                  <w:left w:w="115" w:type="dxa"/>
                  <w:right w:w="115" w:type="dxa"/>
                </w:tcMar>
                <w:hideMark/>
              </w:tcPr>
              <w:p w:rsidR="000975FA" w:rsidRDefault="00931FC2" w:rsidP="00931FC2">
                <w:pPr>
                  <w:pStyle w:val="Style1"/>
                  <w:framePr w:hSpace="0" w:wrap="auto" w:vAnchor="margin" w:hAnchor="text" w:xAlign="left" w:yAlign="inline"/>
                  <w:rPr>
                    <w:caps w:val="0"/>
                  </w:rPr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67812516"/>
            <w:placeholder>
              <w:docPart w:val="C2431AB113BC42BA8C978D8F6AFF21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02" w:type="dxa"/>
                <w:tcMar>
                  <w:top w:w="115" w:type="dxa"/>
                  <w:left w:w="115" w:type="dxa"/>
                  <w:right w:w="115" w:type="dxa"/>
                </w:tcMar>
              </w:tcPr>
              <w:p w:rsidR="000975FA" w:rsidRDefault="00890054" w:rsidP="0089005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Discount:"/>
            <w:tag w:val="Discount:"/>
            <w:id w:val="1752006614"/>
            <w:placeholder>
              <w:docPart w:val="E9335D8AD3294C8D8B1791DAD4B524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7" w:type="dxa"/>
                <w:tcMar>
                  <w:top w:w="115" w:type="dxa"/>
                  <w:left w:w="115" w:type="dxa"/>
                  <w:right w:w="115" w:type="dxa"/>
                </w:tcMar>
                <w:hideMark/>
              </w:tcPr>
              <w:p w:rsidR="000975FA" w:rsidRDefault="00931FC2" w:rsidP="00931FC2">
                <w:pPr>
                  <w:pStyle w:val="Style1"/>
                  <w:framePr w:hSpace="0" w:wrap="auto" w:vAnchor="margin" w:hAnchor="text" w:xAlign="left" w:yAlign="inline"/>
                </w:pPr>
                <w:r>
                  <w:t>discount</w:t>
                </w:r>
              </w:p>
            </w:tc>
          </w:sdtContent>
        </w:sdt>
        <w:sdt>
          <w:sdtPr>
            <w:alias w:val="Line total:"/>
            <w:tag w:val="Line total:"/>
            <w:id w:val="290171483"/>
            <w:placeholder>
              <w:docPart w:val="EA191D4AAC814C95A2B808FEDBE634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77" w:type="dxa"/>
                <w:tcMar>
                  <w:top w:w="115" w:type="dxa"/>
                  <w:left w:w="115" w:type="dxa"/>
                  <w:right w:w="115" w:type="dxa"/>
                </w:tcMar>
                <w:hideMark/>
              </w:tcPr>
              <w:p w:rsidR="000975FA" w:rsidRDefault="00931FC2" w:rsidP="00931FC2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  <w:tr w:rsidR="000D049F" w:rsidTr="0092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459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134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261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70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617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977" w:type="dxa"/>
          </w:tcPr>
          <w:p w:rsidR="000D049F" w:rsidRDefault="000D049F" w:rsidP="007628C6">
            <w:pPr>
              <w:pStyle w:val="Normalright"/>
            </w:pPr>
          </w:p>
        </w:tc>
      </w:tr>
      <w:tr w:rsidR="000D049F" w:rsidTr="00921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tcW w:w="1459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134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261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70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617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977" w:type="dxa"/>
          </w:tcPr>
          <w:p w:rsidR="000D049F" w:rsidRDefault="000D049F" w:rsidP="007628C6">
            <w:pPr>
              <w:pStyle w:val="Normalright"/>
            </w:pPr>
          </w:p>
        </w:tc>
      </w:tr>
      <w:tr w:rsidR="000D049F" w:rsidTr="0092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459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134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261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70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617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977" w:type="dxa"/>
          </w:tcPr>
          <w:p w:rsidR="000D049F" w:rsidRDefault="000D049F" w:rsidP="007628C6">
            <w:pPr>
              <w:pStyle w:val="Normalright"/>
            </w:pPr>
          </w:p>
        </w:tc>
      </w:tr>
      <w:tr w:rsidR="000D049F" w:rsidTr="00921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tcW w:w="1459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134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261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702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617" w:type="dxa"/>
          </w:tcPr>
          <w:p w:rsidR="000D049F" w:rsidRDefault="000D049F" w:rsidP="007628C6">
            <w:pPr>
              <w:pStyle w:val="Normalright"/>
            </w:pPr>
          </w:p>
        </w:tc>
        <w:tc>
          <w:tcPr>
            <w:tcW w:w="1977" w:type="dxa"/>
          </w:tcPr>
          <w:p w:rsidR="000D049F" w:rsidRDefault="000D049F" w:rsidP="007628C6">
            <w:pPr>
              <w:pStyle w:val="Normalright"/>
            </w:pPr>
          </w:p>
        </w:tc>
      </w:tr>
    </w:tbl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Layout table to enter Logo, Invoice number, Date, Expiration Date, Company Name, Slogan, and contact details, To Name and contact details, and Customer ID"/>
      </w:tblPr>
      <w:tblGrid>
        <w:gridCol w:w="6753"/>
        <w:gridCol w:w="1526"/>
        <w:gridCol w:w="2234"/>
      </w:tblGrid>
      <w:tr w:rsidR="008664E5" w:rsidTr="0092119F">
        <w:trPr>
          <w:trHeight w:val="432"/>
        </w:trPr>
        <w:sdt>
          <w:sdtPr>
            <w:rPr>
              <w:sz w:val="24"/>
            </w:rPr>
            <w:alias w:val="Total discount:"/>
            <w:tag w:val="Total discount:"/>
            <w:id w:val="-962349008"/>
            <w:placeholder>
              <w:docPart w:val="C648026E795E456D88B90B66B33958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53" w:type="dxa"/>
                <w:tcMar>
                  <w:top w:w="173" w:type="dxa"/>
                </w:tcMar>
                <w:vAlign w:val="center"/>
              </w:tcPr>
              <w:p w:rsidR="000975FA" w:rsidRDefault="00931FC2" w:rsidP="000D049F">
                <w:pPr>
                  <w:jc w:val="right"/>
                  <w:rPr>
                    <w:sz w:val="24"/>
                  </w:rPr>
                </w:pPr>
                <w:r w:rsidRPr="00F82884">
                  <w:rPr>
                    <w:sz w:val="24"/>
                  </w:rPr>
                  <w:t>Total Discount</w:t>
                </w:r>
              </w:p>
            </w:tc>
          </w:sdtContent>
        </w:sdt>
        <w:tc>
          <w:tcPr>
            <w:tcW w:w="1526" w:type="dxa"/>
            <w:tcBorders>
              <w:right w:val="single" w:sz="4" w:space="0" w:color="BFBFBF" w:themeColor="background1" w:themeShade="BF"/>
            </w:tcBorders>
            <w:tcMar>
              <w:top w:w="173" w:type="dxa"/>
            </w:tcMar>
            <w:vAlign w:val="center"/>
          </w:tcPr>
          <w:p w:rsidR="000975FA" w:rsidRDefault="000975FA" w:rsidP="000D049F">
            <w:pPr>
              <w:rPr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73" w:type="dxa"/>
            </w:tcMar>
            <w:vAlign w:val="center"/>
          </w:tcPr>
          <w:p w:rsidR="000975FA" w:rsidRDefault="000975FA" w:rsidP="000D049F">
            <w:pPr>
              <w:jc w:val="right"/>
            </w:pPr>
          </w:p>
        </w:tc>
      </w:tr>
    </w:tbl>
    <w:tbl>
      <w:tblPr>
        <w:tblStyle w:val="TotalTable"/>
        <w:tblW w:w="0" w:type="auto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 w:firstRow="1" w:lastRow="0" w:firstColumn="1" w:lastColumn="1" w:noHBand="0" w:noVBand="0"/>
        <w:tblDescription w:val="Layout table to enter Logo, Invoice number, Date, Expiration Date, Company Name, Slogan, and contact details, To Name and contact details, and Customer ID"/>
      </w:tblPr>
      <w:tblGrid>
        <w:gridCol w:w="8279"/>
        <w:gridCol w:w="2234"/>
      </w:tblGrid>
      <w:tr w:rsidR="000975FA" w:rsidTr="0092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RDefault="001820DE" w:rsidP="00931FC2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275756768"/>
                <w:placeholder>
                  <w:docPart w:val="86EDE8BA5BAB44FDB6F2965B2C80A2B2"/>
                </w:placeholder>
                <w:temporary/>
                <w:showingPlcHdr/>
                <w15:appearance w15:val="hidden"/>
              </w:sdtPr>
              <w:sdtEndPr/>
              <w:sdtContent>
                <w:r w:rsidR="00931FC2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975FA" w:rsidRDefault="000975FA" w:rsidP="00931FC2">
            <w:pPr>
              <w:jc w:val="right"/>
            </w:pPr>
          </w:p>
        </w:tc>
      </w:tr>
      <w:tr w:rsidR="000975FA" w:rsidTr="0092119F">
        <w:trPr>
          <w:trHeight w:hRule="exact" w:val="360"/>
          <w:jc w:val="center"/>
        </w:trPr>
        <w:sdt>
          <w:sdtPr>
            <w:rPr>
              <w:sz w:val="24"/>
            </w:rPr>
            <w:alias w:val="Sales Tax:"/>
            <w:tag w:val="Sales Tax:"/>
            <w:id w:val="1931165688"/>
            <w:placeholder>
              <w:docPart w:val="058C4EDC1D2D4253B4C9FEF50AB9B8F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Default="00931FC2" w:rsidP="00931FC2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975FA" w:rsidRDefault="000975FA" w:rsidP="00931FC2">
            <w:pPr>
              <w:jc w:val="right"/>
            </w:pPr>
          </w:p>
        </w:tc>
      </w:tr>
      <w:tr w:rsidR="000975FA" w:rsidTr="0092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3BA701FC37464363BFC5DA91D967C8E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RDefault="00931FC2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975FA" w:rsidRDefault="000975FA" w:rsidP="00931FC2">
            <w:pPr>
              <w:jc w:val="right"/>
            </w:pPr>
          </w:p>
        </w:tc>
      </w:tr>
    </w:tbl>
    <w:p w:rsidR="00B234C9" w:rsidRDefault="00B234C9" w:rsidP="00B234C9">
      <w:pPr>
        <w:pStyle w:val="Normalrigh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ter Quotation prepared by person name, declaration, and Signature to accept in this table"/>
      </w:tblPr>
      <w:tblGrid>
        <w:gridCol w:w="2066"/>
        <w:gridCol w:w="8456"/>
      </w:tblGrid>
      <w:tr w:rsidR="000533B6" w:rsidTr="0092119F">
        <w:sdt>
          <w:sdtPr>
            <w:alias w:val="Quotation prepared by:"/>
            <w:tag w:val="Quotation prepared by:"/>
            <w:id w:val="-1831602927"/>
            <w:placeholder>
              <w:docPart w:val="36CC0D3AC723481E8EE1F8B9E1D0F4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66" w:type="dxa"/>
                <w:tcBorders>
                  <w:right w:val="single" w:sz="4" w:space="0" w:color="A6A6A6" w:themeColor="background1" w:themeShade="A6"/>
                </w:tcBorders>
                <w:tcMar>
                  <w:top w:w="0" w:type="dxa"/>
                </w:tcMar>
              </w:tcPr>
              <w:p w:rsidR="000533B6" w:rsidRPr="002F4F00" w:rsidRDefault="00931FC2" w:rsidP="00931FC2">
                <w:r>
                  <w:t>Quotation prepared by:</w:t>
                </w:r>
              </w:p>
            </w:tc>
          </w:sdtContent>
        </w:sdt>
        <w:tc>
          <w:tcPr>
            <w:tcW w:w="8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0" w:type="dxa"/>
            </w:tcMar>
          </w:tcPr>
          <w:p w:rsidR="000533B6" w:rsidRPr="002F4F00" w:rsidRDefault="000533B6" w:rsidP="00931FC2"/>
        </w:tc>
      </w:tr>
      <w:tr w:rsidR="000533B6" w:rsidTr="0092119F">
        <w:trPr>
          <w:trHeight w:val="720"/>
        </w:trPr>
        <w:tc>
          <w:tcPr>
            <w:tcW w:w="2066" w:type="dxa"/>
            <w:tcBorders>
              <w:right w:val="single" w:sz="4" w:space="0" w:color="A6A6A6" w:themeColor="background1" w:themeShade="A6"/>
            </w:tcBorders>
            <w:hideMark/>
          </w:tcPr>
          <w:p w:rsidR="000533B6" w:rsidRDefault="000533B6" w:rsidP="00931FC2">
            <w:pPr>
              <w:rPr>
                <w:sz w:val="24"/>
              </w:rPr>
            </w:pPr>
          </w:p>
        </w:tc>
        <w:tc>
          <w:tcPr>
            <w:tcW w:w="8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533B6" w:rsidRDefault="001820DE" w:rsidP="00931FC2">
            <w:pPr>
              <w:rPr>
                <w:sz w:val="24"/>
              </w:rPr>
            </w:pPr>
            <w:sdt>
              <w:sdtPr>
                <w:alias w:val="Terms and conditions:"/>
                <w:tag w:val="Terms and conditions:"/>
                <w:id w:val="-2013218075"/>
                <w:placeholder>
                  <w:docPart w:val="C9155281EF63446EB96B5DEC55DA6863"/>
                </w:placeholder>
                <w:temporary/>
                <w:showingPlcHdr/>
                <w15:appearance w15:val="hidden"/>
              </w:sdtPr>
              <w:sdtEndPr/>
              <w:sdtContent>
                <w:r w:rsidR="00931FC2" w:rsidRPr="00AC6B78">
                  <w:t>This is a quotation on the goods named, subject to the conditions noted below:</w:t>
                </w:r>
              </w:sdtContent>
            </w:sdt>
            <w:r w:rsidR="000533B6">
              <w:t xml:space="preserve"> </w:t>
            </w:r>
            <w:sdt>
              <w:sdtPr>
                <w:alias w:val="Enter terms and conditions:"/>
                <w:tag w:val="Enter terms and conditions:"/>
                <w:id w:val="-1551843558"/>
                <w:placeholder>
                  <w:docPart w:val="5D8342036D03462480F06DA621726509"/>
                </w:placeholder>
                <w:temporary/>
                <w:showingPlcHdr/>
                <w15:appearance w15:val="hidden"/>
              </w:sdtPr>
              <w:sdtEndPr/>
              <w:sdtContent>
                <w:r w:rsidR="006940D3" w:rsidRPr="00AC6B78">
                  <w:t>Describe any conditions pertaining to these prices and any additional terms of the agreement. You may want to include contingencies that will affect the quotation.</w:t>
                </w:r>
              </w:sdtContent>
            </w:sdt>
          </w:p>
        </w:tc>
      </w:tr>
    </w:tbl>
    <w:tbl>
      <w:tblPr>
        <w:tblStyle w:val="TotalTable"/>
        <w:tblW w:w="0" w:type="auto"/>
        <w:jc w:val="center"/>
        <w:tblLayout w:type="fixed"/>
        <w:tblCellMar>
          <w:left w:w="0" w:type="dxa"/>
          <w:right w:w="115" w:type="dxa"/>
        </w:tblCellMar>
        <w:tblLook w:val="01A0" w:firstRow="1" w:lastRow="0" w:firstColumn="1" w:lastColumn="1" w:noHBand="0" w:noVBand="0"/>
        <w:tblDescription w:val="Enter Quotation prepared by person name, declaration, and Signature to accept in this table"/>
      </w:tblPr>
      <w:tblGrid>
        <w:gridCol w:w="3931"/>
        <w:gridCol w:w="6595"/>
      </w:tblGrid>
      <w:tr w:rsidR="000533B6" w:rsidTr="0092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sdt>
          <w:sdtPr>
            <w:alias w:val="Customer signature:"/>
            <w:tag w:val="Customer signature:"/>
            <w:id w:val="985899371"/>
            <w:placeholder>
              <w:docPart w:val="7862BA7B99424A3D8A49E9B58A235E3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31" w:type="dxa"/>
                <w:tcBorders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533B6" w:rsidRPr="002F4F00" w:rsidRDefault="006940D3" w:rsidP="00931FC2">
                <w:pPr>
                  <w:jc w:val="left"/>
                </w:pPr>
                <w:r>
                  <w:t>To accept this quotation, sign here and return: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5" w:type="dxa"/>
            <w:tcBorders>
              <w:top w:val="none" w:sz="0" w:space="0" w:color="auto"/>
            </w:tcBorders>
            <w:shd w:val="clear" w:color="auto" w:fill="auto"/>
          </w:tcPr>
          <w:p w:rsidR="000533B6" w:rsidRPr="002F4F00" w:rsidRDefault="000533B6" w:rsidP="00931FC2"/>
        </w:tc>
      </w:tr>
    </w:tbl>
    <w:p w:rsidR="00890054" w:rsidRDefault="00890054"/>
    <w:sectPr w:rsidR="00890054" w:rsidSect="00931F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0DE" w:rsidRDefault="001820DE" w:rsidP="00D301A8">
      <w:pPr>
        <w:spacing w:line="240" w:lineRule="auto"/>
      </w:pPr>
      <w:r>
        <w:separator/>
      </w:r>
    </w:p>
  </w:endnote>
  <w:endnote w:type="continuationSeparator" w:id="0">
    <w:p w:rsidR="001820DE" w:rsidRDefault="001820DE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96" w:rsidRDefault="00602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ED" w:rsidRDefault="002978E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D0E8FF" wp14:editId="0DA7BC02">
              <wp:simplePos x="0" y="0"/>
              <wp:positionH relativeFrom="page">
                <wp:posOffset>-201295</wp:posOffset>
              </wp:positionH>
              <wp:positionV relativeFrom="page">
                <wp:posOffset>8668385</wp:posOffset>
              </wp:positionV>
              <wp:extent cx="7973568" cy="2715768"/>
              <wp:effectExtent l="0" t="0" r="8890" b="8890"/>
              <wp:wrapNone/>
              <wp:docPr id="9" name="Freeform: Shape 9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D0E8FF" id="Freeform: Shape 9" o:spid="_x0000_s1027" alt="Green gradient in rectangle" style="position:absolute;margin-left:-15.85pt;margin-top:682.5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Ef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96" w:rsidRDefault="0060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0DE" w:rsidRDefault="001820DE" w:rsidP="00D301A8">
      <w:pPr>
        <w:spacing w:line="240" w:lineRule="auto"/>
      </w:pPr>
      <w:r>
        <w:separator/>
      </w:r>
    </w:p>
  </w:footnote>
  <w:footnote w:type="continuationSeparator" w:id="0">
    <w:p w:rsidR="001820DE" w:rsidRDefault="001820DE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96" w:rsidRDefault="00602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ED" w:rsidRDefault="002978E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0867ED" wp14:editId="4D9FFC88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3840" cy="4041648"/>
              <wp:effectExtent l="0" t="0" r="3810" b="0"/>
              <wp:wrapNone/>
              <wp:docPr id="7" name="Freeform: Shape 7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4164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867ED" id="Freeform: Shape 7" o:spid="_x0000_s1026" alt="Green gradient in rectangle" style="position:absolute;margin-left:-.7pt;margin-top:0;width:619.2pt;height:3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2637229;0,4041648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96" w:rsidRDefault="00602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A3"/>
    <w:rsid w:val="00000365"/>
    <w:rsid w:val="000533B6"/>
    <w:rsid w:val="000975FA"/>
    <w:rsid w:val="000D049F"/>
    <w:rsid w:val="000F1998"/>
    <w:rsid w:val="00130B49"/>
    <w:rsid w:val="001820DE"/>
    <w:rsid w:val="002978ED"/>
    <w:rsid w:val="002F4F00"/>
    <w:rsid w:val="00333046"/>
    <w:rsid w:val="003F7C88"/>
    <w:rsid w:val="00441849"/>
    <w:rsid w:val="00447983"/>
    <w:rsid w:val="00466785"/>
    <w:rsid w:val="004E52AD"/>
    <w:rsid w:val="005276ED"/>
    <w:rsid w:val="00555F5F"/>
    <w:rsid w:val="005F7E25"/>
    <w:rsid w:val="00602496"/>
    <w:rsid w:val="00612F6E"/>
    <w:rsid w:val="0065549D"/>
    <w:rsid w:val="006940D3"/>
    <w:rsid w:val="00713EF7"/>
    <w:rsid w:val="007607B8"/>
    <w:rsid w:val="007628C6"/>
    <w:rsid w:val="008664E5"/>
    <w:rsid w:val="00890054"/>
    <w:rsid w:val="0090769A"/>
    <w:rsid w:val="0091203C"/>
    <w:rsid w:val="0092119F"/>
    <w:rsid w:val="00931FC2"/>
    <w:rsid w:val="009C2F2D"/>
    <w:rsid w:val="00A35351"/>
    <w:rsid w:val="00A4017D"/>
    <w:rsid w:val="00AE38DF"/>
    <w:rsid w:val="00B234C9"/>
    <w:rsid w:val="00C855C1"/>
    <w:rsid w:val="00D301A8"/>
    <w:rsid w:val="00D56FA3"/>
    <w:rsid w:val="00DF0517"/>
    <w:rsid w:val="00E5746E"/>
    <w:rsid w:val="00E83911"/>
    <w:rsid w:val="00EE4498"/>
    <w:rsid w:val="00F03A71"/>
    <w:rsid w:val="00F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1D624"/>
  <w15:chartTrackingRefBased/>
  <w15:docId w15:val="{4036E611-676E-4CA4-B580-7181583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SalesInfo">
    <w:name w:val="Sales Info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yle1">
    <w:name w:val="Style1"/>
    <w:basedOn w:val="Normal"/>
    <w:link w:val="Style1Char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4E52AD"/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Contenttable">
    <w:name w:val="Content table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right">
    <w:name w:val="Normal right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otalTable">
    <w:name w:val="Total Table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fontaine\AppData\Roaming\Microsoft\Templates\Sales%20quot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B1D0037DF04FFE943E8D8F9C07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334F-750D-45C8-A169-8000AA4B13E9}"/>
      </w:docPartPr>
      <w:docPartBody>
        <w:p w:rsidR="00000000" w:rsidRDefault="001609A2">
          <w:pPr>
            <w:pStyle w:val="05B1D0037DF04FFE943E8D8F9C071A46"/>
          </w:pPr>
          <w:r w:rsidRPr="007607B8">
            <w:t>QUOTE</w:t>
          </w:r>
        </w:p>
      </w:docPartBody>
    </w:docPart>
    <w:docPart>
      <w:docPartPr>
        <w:name w:val="F618D24275974E39A7C0171EA957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D31-C5F9-4AE3-AB65-091E5CA94D3B}"/>
      </w:docPartPr>
      <w:docPartBody>
        <w:p w:rsidR="00000000" w:rsidRDefault="001609A2">
          <w:pPr>
            <w:pStyle w:val="F618D24275974E39A7C0171EA9573B46"/>
          </w:pPr>
          <w:r>
            <w:rPr>
              <w:color w:val="000000" w:themeColor="text1"/>
            </w:rPr>
            <w:t>Your company slogan</w:t>
          </w:r>
        </w:p>
      </w:docPartBody>
    </w:docPart>
    <w:docPart>
      <w:docPartPr>
        <w:name w:val="647145BB9BBA4B7EA204700F8892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A055-B711-446E-AEE2-D4E94ADD4EDD}"/>
      </w:docPartPr>
      <w:docPartBody>
        <w:p w:rsidR="00000000" w:rsidRDefault="001609A2">
          <w:pPr>
            <w:pStyle w:val="647145BB9BBA4B7EA204700F8892AA4E"/>
          </w:pP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DAT</w:t>
          </w:r>
          <w:r>
            <w:rPr>
              <w:rFonts w:ascii="Franklin Gothic Demi" w:hAnsi="Franklin Gothic Demi"/>
              <w:color w:val="000000" w:themeColor="text1"/>
              <w:sz w:val="24"/>
              <w:szCs w:val="24"/>
            </w:rPr>
            <w:t>E</w:t>
          </w:r>
        </w:p>
      </w:docPartBody>
    </w:docPart>
    <w:docPart>
      <w:docPartPr>
        <w:name w:val="1B49E758019749DA8828D9CA9C533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320DB-69FA-4359-AE67-BA7909329C11}"/>
      </w:docPartPr>
      <w:docPartBody>
        <w:p w:rsidR="00000000" w:rsidRDefault="001609A2">
          <w:pPr>
            <w:pStyle w:val="1B49E758019749DA8828D9CA9C533A85"/>
          </w:pPr>
          <w:r w:rsidRPr="007628C6">
            <w:t>Date</w:t>
          </w:r>
        </w:p>
      </w:docPartBody>
    </w:docPart>
    <w:docPart>
      <w:docPartPr>
        <w:name w:val="CA69E695C61B4469B3496B9F7F54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56090-37AD-4C42-8907-F7C2BE78E668}"/>
      </w:docPartPr>
      <w:docPartBody>
        <w:p w:rsidR="00000000" w:rsidRDefault="001609A2">
          <w:pPr>
            <w:pStyle w:val="CA69E695C61B4469B3496B9F7F54A0D1"/>
          </w:pPr>
          <w:r>
            <w:rPr>
              <w:rFonts w:ascii="Franklin Gothic Demi" w:hAnsi="Franklin Gothic Demi"/>
              <w:color w:val="000000" w:themeColor="text1"/>
              <w:sz w:val="24"/>
              <w:szCs w:val="24"/>
            </w:rPr>
            <w:t xml:space="preserve">EXPIRATION </w:t>
          </w: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DATE</w:t>
          </w:r>
        </w:p>
      </w:docPartBody>
    </w:docPart>
    <w:docPart>
      <w:docPartPr>
        <w:name w:val="DED4E7E2BB0549C2954AF8E4A3D40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16CE-77B6-478D-B4FB-CB0A3E64608C}"/>
      </w:docPartPr>
      <w:docPartBody>
        <w:p w:rsidR="00000000" w:rsidRDefault="001609A2">
          <w:pPr>
            <w:pStyle w:val="DED4E7E2BB0549C2954AF8E4A3D40A49"/>
          </w:pPr>
          <w:r w:rsidRPr="007628C6">
            <w:t>Date</w:t>
          </w:r>
        </w:p>
      </w:docPartBody>
    </w:docPart>
    <w:docPart>
      <w:docPartPr>
        <w:name w:val="56FB435D78B247B8B5A47156A033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D79F5-1363-4615-9081-5F44A5B664B0}"/>
      </w:docPartPr>
      <w:docPartBody>
        <w:p w:rsidR="00000000" w:rsidRDefault="001609A2">
          <w:pPr>
            <w:pStyle w:val="56FB435D78B247B8B5A47156A033A366"/>
          </w:pP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INVOICE NO</w:t>
          </w:r>
        </w:p>
      </w:docPartBody>
    </w:docPart>
    <w:docPart>
      <w:docPartPr>
        <w:name w:val="5851A6134A2E4F0E95DA18B146571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7650-3094-448F-8D86-3363FE26FF0E}"/>
      </w:docPartPr>
      <w:docPartBody>
        <w:p w:rsidR="00000000" w:rsidRDefault="001609A2">
          <w:pPr>
            <w:pStyle w:val="5851A6134A2E4F0E95DA18B1465710C8"/>
          </w:pPr>
          <w:r>
            <w:rPr>
              <w:rFonts w:ascii="Microsoft Sans Serif" w:hAnsi="Microsoft Sans Serif" w:cs="Microsoft Sans Serif"/>
              <w:color w:val="000000" w:themeColor="text1"/>
              <w:sz w:val="24"/>
              <w:szCs w:val="24"/>
            </w:rPr>
            <w:t>Number</w:t>
          </w:r>
        </w:p>
      </w:docPartBody>
    </w:docPart>
    <w:docPart>
      <w:docPartPr>
        <w:name w:val="1FD6662C123047E19062F7ECFDED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5DEC-E506-4BBC-BE2C-FE53471E9C5D}"/>
      </w:docPartPr>
      <w:docPartBody>
        <w:p w:rsidR="00000000" w:rsidRDefault="001609A2">
          <w:pPr>
            <w:pStyle w:val="1FD6662C123047E19062F7ECFDED5AD7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4"/>
            </w:rPr>
            <w:t>Your Company Name</w:t>
          </w:r>
        </w:p>
      </w:docPartBody>
    </w:docPart>
    <w:docPart>
      <w:docPartPr>
        <w:name w:val="775814A3447E4DF59016492619711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2FA5-637B-4943-9872-E127842A55C0}"/>
      </w:docPartPr>
      <w:docPartBody>
        <w:p w:rsidR="00000000" w:rsidRDefault="001609A2">
          <w:pPr>
            <w:pStyle w:val="775814A3447E4DF590164926197119BC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4"/>
            </w:rPr>
            <w:t>Street Address</w:t>
          </w:r>
        </w:p>
      </w:docPartBody>
    </w:docPart>
    <w:docPart>
      <w:docPartPr>
        <w:name w:val="9DDA9D09386D4CAABC694C59C61FE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02EF0-D86A-4EDD-BB8F-23986E4C4930}"/>
      </w:docPartPr>
      <w:docPartBody>
        <w:p w:rsidR="00000000" w:rsidRDefault="001609A2">
          <w:pPr>
            <w:pStyle w:val="9DDA9D09386D4CAABC694C59C61FE231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4"/>
            </w:rPr>
            <w:t>City, ST ZIP Code</w:t>
          </w:r>
        </w:p>
      </w:docPartBody>
    </w:docPart>
    <w:docPart>
      <w:docPartPr>
        <w:name w:val="7BF54D83D9494AFCB3AED89DBE8F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597D-0D8F-4743-97FF-BB0B4E17ECDF}"/>
      </w:docPartPr>
      <w:docPartBody>
        <w:p w:rsidR="00000000" w:rsidRDefault="001609A2">
          <w:pPr>
            <w:pStyle w:val="7BF54D83D9494AFCB3AED89DBE8FD680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4"/>
            </w:rPr>
            <w:t>Phone</w:t>
          </w:r>
        </w:p>
      </w:docPartBody>
    </w:docPart>
    <w:docPart>
      <w:docPartPr>
        <w:name w:val="40D6644BAAC54847AB7C0D767E2A6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683B-7C66-4A54-8DB4-29B7E4731377}"/>
      </w:docPartPr>
      <w:docPartBody>
        <w:p w:rsidR="00000000" w:rsidRDefault="001609A2">
          <w:pPr>
            <w:pStyle w:val="40D6644BAAC54847AB7C0D767E2A6320"/>
          </w:pPr>
          <w:r>
            <w:rPr>
              <w:rFonts w:ascii="Microsoft Sans Serif" w:hAnsi="Microsoft Sans Serif" w:cs="Microsoft Sans Serif"/>
              <w:color w:val="000000" w:themeColor="text1"/>
              <w:szCs w:val="24"/>
            </w:rPr>
            <w:t>Fax:</w:t>
          </w:r>
        </w:p>
      </w:docPartBody>
    </w:docPart>
    <w:docPart>
      <w:docPartPr>
        <w:name w:val="DE028EC18BD94B3484F40D6E2E17A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19C46-8E5A-49E5-A7A5-5B6F3ECEA6A5}"/>
      </w:docPartPr>
      <w:docPartBody>
        <w:p w:rsidR="00000000" w:rsidRDefault="001609A2">
          <w:pPr>
            <w:pStyle w:val="DE028EC18BD94B3484F40D6E2E17A885"/>
          </w:pPr>
          <w:r>
            <w:rPr>
              <w:rFonts w:ascii="Microsoft Sans Serif" w:hAnsi="Microsoft Sans Serif" w:cs="Microsoft Sans Serif"/>
              <w:color w:val="000000" w:themeColor="text1"/>
              <w:szCs w:val="24"/>
            </w:rPr>
            <w:t>Fax</w:t>
          </w:r>
        </w:p>
      </w:docPartBody>
    </w:docPart>
    <w:docPart>
      <w:docPartPr>
        <w:name w:val="E0B01CFE11514B218B2F4EF4D6A8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3C38-A744-46D0-B3A1-86985F4C693D}"/>
      </w:docPartPr>
      <w:docPartBody>
        <w:p w:rsidR="00000000" w:rsidRDefault="001609A2">
          <w:pPr>
            <w:pStyle w:val="E0B01CFE11514B218B2F4EF4D6A833B7"/>
          </w:pPr>
          <w:r>
            <w:rPr>
              <w:rFonts w:ascii="Microsoft Sans Serif" w:hAnsi="Microsoft Sans Serif" w:cs="Microsoft Sans Serif"/>
              <w:color w:val="000000" w:themeColor="text1"/>
              <w:szCs w:val="24"/>
            </w:rPr>
            <w:t>Email</w:t>
          </w:r>
        </w:p>
      </w:docPartBody>
    </w:docPart>
    <w:docPart>
      <w:docPartPr>
        <w:name w:val="4A93A07A98C74B14B1E59CD80EEA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9357B-C2AC-46F4-94D5-D41DCC23F58C}"/>
      </w:docPartPr>
      <w:docPartBody>
        <w:p w:rsidR="00000000" w:rsidRDefault="001609A2">
          <w:pPr>
            <w:pStyle w:val="4A93A07A98C74B14B1E59CD80EEA8EB2"/>
          </w:pPr>
          <w:r w:rsidRPr="00881079">
            <w:rPr>
              <w:rFonts w:ascii="Franklin Gothic Demi" w:hAnsi="Franklin Gothic Demi"/>
              <w:color w:val="000000" w:themeColor="text1"/>
              <w:sz w:val="24"/>
              <w:szCs w:val="24"/>
            </w:rPr>
            <w:t>TO:</w:t>
          </w:r>
        </w:p>
      </w:docPartBody>
    </w:docPart>
    <w:docPart>
      <w:docPartPr>
        <w:name w:val="FFF6D5EE217742EEB3F7B3B83A80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F8F5-9CC9-4B2C-89B3-A057028B4358}"/>
      </w:docPartPr>
      <w:docPartBody>
        <w:p w:rsidR="00000000" w:rsidRDefault="001609A2">
          <w:pPr>
            <w:pStyle w:val="FFF6D5EE217742EEB3F7B3B83A80E677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Name</w:t>
          </w:r>
        </w:p>
      </w:docPartBody>
    </w:docPart>
    <w:docPart>
      <w:docPartPr>
        <w:name w:val="F45DBDF122BA4F92913959C20208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14AC-80DD-47BD-BBAA-3332EC5AB04B}"/>
      </w:docPartPr>
      <w:docPartBody>
        <w:p w:rsidR="00000000" w:rsidRDefault="001609A2">
          <w:pPr>
            <w:pStyle w:val="F45DBDF122BA4F92913959C202085A89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Company Nam</w:t>
          </w:r>
          <w:r>
            <w:rPr>
              <w:rFonts w:ascii="Microsoft Sans Serif" w:hAnsi="Microsoft Sans Serif" w:cs="Microsoft Sans Serif"/>
              <w:color w:val="000000" w:themeColor="text1"/>
              <w:szCs w:val="20"/>
            </w:rPr>
            <w:t>e</w:t>
          </w:r>
        </w:p>
      </w:docPartBody>
    </w:docPart>
    <w:docPart>
      <w:docPartPr>
        <w:name w:val="277C774A4DD249E6AB107CDC8E1D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6EA6-9F84-459A-9F87-9BC8D5520F93}"/>
      </w:docPartPr>
      <w:docPartBody>
        <w:p w:rsidR="00000000" w:rsidRDefault="001609A2">
          <w:pPr>
            <w:pStyle w:val="277C774A4DD249E6AB107CDC8E1D895D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Street Address</w:t>
          </w:r>
        </w:p>
      </w:docPartBody>
    </w:docPart>
    <w:docPart>
      <w:docPartPr>
        <w:name w:val="38F8D5E1C9E4454BABD89139C1075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5893-765F-466F-8429-C98D5C12DFBD}"/>
      </w:docPartPr>
      <w:docPartBody>
        <w:p w:rsidR="00000000" w:rsidRDefault="001609A2">
          <w:pPr>
            <w:pStyle w:val="38F8D5E1C9E4454BABD89139C107511E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City, ST ZIP Code</w:t>
          </w:r>
        </w:p>
      </w:docPartBody>
    </w:docPart>
    <w:docPart>
      <w:docPartPr>
        <w:name w:val="A766A9497919462786693DE85444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9BBB-65DF-4391-B2EE-4693FBCE2027}"/>
      </w:docPartPr>
      <w:docPartBody>
        <w:p w:rsidR="00000000" w:rsidRDefault="001609A2">
          <w:pPr>
            <w:pStyle w:val="A766A9497919462786693DE85444F97B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Phon</w:t>
          </w:r>
          <w:r>
            <w:rPr>
              <w:rFonts w:ascii="Microsoft Sans Serif" w:hAnsi="Microsoft Sans Serif" w:cs="Microsoft Sans Serif"/>
              <w:color w:val="000000" w:themeColor="text1"/>
              <w:szCs w:val="20"/>
            </w:rPr>
            <w:t>e</w:t>
          </w:r>
        </w:p>
      </w:docPartBody>
    </w:docPart>
    <w:docPart>
      <w:docPartPr>
        <w:name w:val="5B76D8A27D1A4BF0BA140667B42F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098FC-1BFC-4F6D-8B8A-9578BF8C041F}"/>
      </w:docPartPr>
      <w:docPartBody>
        <w:p w:rsidR="00000000" w:rsidRDefault="001609A2">
          <w:pPr>
            <w:pStyle w:val="5B76D8A27D1A4BF0BA140667B42F5D08"/>
          </w:pPr>
          <w:r w:rsidRPr="00881079">
            <w:rPr>
              <w:rFonts w:ascii="Microsoft Sans Serif" w:hAnsi="Microsoft Sans Serif" w:cs="Microsoft Sans Serif"/>
              <w:color w:val="000000" w:themeColor="text1"/>
              <w:szCs w:val="20"/>
            </w:rPr>
            <w:t>Customer ID</w:t>
          </w:r>
          <w:r>
            <w:rPr>
              <w:rFonts w:ascii="Microsoft Sans Serif" w:hAnsi="Microsoft Sans Serif" w:cs="Microsoft Sans Serif"/>
              <w:color w:val="000000" w:themeColor="text1"/>
              <w:szCs w:val="20"/>
            </w:rPr>
            <w:t>:</w:t>
          </w:r>
        </w:p>
      </w:docPartBody>
    </w:docPart>
    <w:docPart>
      <w:docPartPr>
        <w:name w:val="C5E977539235425F8E0F487263474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4E90-A185-40E2-B370-660013F85D85}"/>
      </w:docPartPr>
      <w:docPartBody>
        <w:p w:rsidR="00000000" w:rsidRDefault="001609A2">
          <w:pPr>
            <w:pStyle w:val="C5E977539235425F8E0F487263474FAD"/>
          </w:pPr>
          <w:r>
            <w:rPr>
              <w:rFonts w:ascii="Microsoft Sans Serif" w:hAnsi="Microsoft Sans Serif" w:cs="Microsoft Sans Serif"/>
              <w:color w:val="000000" w:themeColor="text1"/>
              <w:szCs w:val="20"/>
            </w:rPr>
            <w:t>ID</w:t>
          </w:r>
        </w:p>
      </w:docPartBody>
    </w:docPart>
    <w:docPart>
      <w:docPartPr>
        <w:name w:val="F88A4942EABF4E5682CC84B45CAFF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A9874-C9F5-4C7F-A096-C934A8DCA0AA}"/>
      </w:docPartPr>
      <w:docPartBody>
        <w:p w:rsidR="00000000" w:rsidRDefault="001609A2">
          <w:pPr>
            <w:pStyle w:val="F88A4942EABF4E5682CC84B45CAFF6B5"/>
          </w:pPr>
          <w:r w:rsidRPr="00881079">
            <w:rPr>
              <w:szCs w:val="24"/>
            </w:rPr>
            <w:t>SALESPERSON</w:t>
          </w:r>
        </w:p>
      </w:docPartBody>
    </w:docPart>
    <w:docPart>
      <w:docPartPr>
        <w:name w:val="3E40FC3964B44EB6BA524A26AE5AE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2A41-BDF0-4134-81BF-204F0206BB7C}"/>
      </w:docPartPr>
      <w:docPartBody>
        <w:p w:rsidR="00000000" w:rsidRDefault="001609A2">
          <w:pPr>
            <w:pStyle w:val="3E40FC3964B44EB6BA524A26AE5AEA16"/>
          </w:pPr>
          <w:r>
            <w:rPr>
              <w:szCs w:val="24"/>
            </w:rPr>
            <w:t>Job</w:t>
          </w:r>
        </w:p>
      </w:docPartBody>
    </w:docPart>
    <w:docPart>
      <w:docPartPr>
        <w:name w:val="C5040976279046B5A1358C113C45D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E6EC-F739-4054-8B2F-DD3B6CD6AB4F}"/>
      </w:docPartPr>
      <w:docPartBody>
        <w:p w:rsidR="00000000" w:rsidRDefault="001609A2">
          <w:pPr>
            <w:pStyle w:val="C5040976279046B5A1358C113C45DF75"/>
          </w:pPr>
          <w:r w:rsidRPr="00881079">
            <w:rPr>
              <w:szCs w:val="24"/>
            </w:rPr>
            <w:t>SHIPPING METHOD</w:t>
          </w:r>
        </w:p>
      </w:docPartBody>
    </w:docPart>
    <w:docPart>
      <w:docPartPr>
        <w:name w:val="86A19122CD9F4122B88463869F747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453B-F6CA-4E50-A46C-478595C06C96}"/>
      </w:docPartPr>
      <w:docPartBody>
        <w:p w:rsidR="00000000" w:rsidRDefault="001609A2">
          <w:pPr>
            <w:pStyle w:val="86A19122CD9F4122B88463869F7472DA"/>
          </w:pPr>
          <w:r w:rsidRPr="00881079">
            <w:rPr>
              <w:szCs w:val="24"/>
            </w:rPr>
            <w:t>SHIPPING terms</w:t>
          </w:r>
        </w:p>
      </w:docPartBody>
    </w:docPart>
    <w:docPart>
      <w:docPartPr>
        <w:name w:val="4FCD4861A2FE455B8B61FCF13BED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6F93E-EB71-4E8F-A731-5510449C9E60}"/>
      </w:docPartPr>
      <w:docPartBody>
        <w:p w:rsidR="00000000" w:rsidRDefault="001609A2">
          <w:pPr>
            <w:pStyle w:val="4FCD4861A2FE455B8B61FCF13BED3057"/>
          </w:pPr>
          <w:r w:rsidRPr="00881079">
            <w:rPr>
              <w:szCs w:val="24"/>
            </w:rPr>
            <w:t>delivery DATE</w:t>
          </w:r>
        </w:p>
      </w:docPartBody>
    </w:docPart>
    <w:docPart>
      <w:docPartPr>
        <w:name w:val="1031D8054D2447F79996FEFC114C9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839D8-88B8-43C0-B575-8A53B3F9A5EF}"/>
      </w:docPartPr>
      <w:docPartBody>
        <w:p w:rsidR="00000000" w:rsidRDefault="001609A2">
          <w:pPr>
            <w:pStyle w:val="1031D8054D2447F79996FEFC114C9161"/>
          </w:pPr>
          <w:r w:rsidRPr="00881079">
            <w:rPr>
              <w:szCs w:val="24"/>
            </w:rPr>
            <w:t>Payment Terms</w:t>
          </w:r>
        </w:p>
      </w:docPartBody>
    </w:docPart>
    <w:docPart>
      <w:docPartPr>
        <w:name w:val="7B6BAEED471C42D987A5937249367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2A49A-A42F-4C90-9DB4-FB0AE4A9F906}"/>
      </w:docPartPr>
      <w:docPartBody>
        <w:p w:rsidR="00000000" w:rsidRDefault="001609A2">
          <w:pPr>
            <w:pStyle w:val="7B6BAEED471C42D987A5937249367D0A"/>
          </w:pPr>
          <w:r w:rsidRPr="00881079">
            <w:rPr>
              <w:szCs w:val="24"/>
            </w:rPr>
            <w:t>Due Date</w:t>
          </w:r>
        </w:p>
      </w:docPartBody>
    </w:docPart>
    <w:docPart>
      <w:docPartPr>
        <w:name w:val="E665DD14431A4A82A3645EB4AE17E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77270-8DAC-4FA4-A1EC-CF20F12CC8AE}"/>
      </w:docPartPr>
      <w:docPartBody>
        <w:p w:rsidR="00000000" w:rsidRDefault="001609A2">
          <w:pPr>
            <w:pStyle w:val="E665DD14431A4A82A3645EB4AE17E88F"/>
          </w:pPr>
          <w:r>
            <w:rPr>
              <w:rFonts w:ascii="Microsoft Sans Serif" w:hAnsi="Microsoft Sans Serif" w:cs="Microsoft Sans Serif"/>
            </w:rPr>
            <w:t>Due on Receipt</w:t>
          </w:r>
        </w:p>
      </w:docPartBody>
    </w:docPart>
    <w:docPart>
      <w:docPartPr>
        <w:name w:val="13620EC97900404982A561316107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1F76-4032-49E6-9CD9-6338CC6011A0}"/>
      </w:docPartPr>
      <w:docPartBody>
        <w:p w:rsidR="00000000" w:rsidRDefault="001609A2">
          <w:pPr>
            <w:pStyle w:val="13620EC97900404982A561316107B5E0"/>
          </w:pPr>
          <w:r>
            <w:t>Quantity</w:t>
          </w:r>
        </w:p>
      </w:docPartBody>
    </w:docPart>
    <w:docPart>
      <w:docPartPr>
        <w:name w:val="2A425B6B9E6C4B5EA647FC411333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E7A5F-36FC-460E-BBF2-837C69CBFD14}"/>
      </w:docPartPr>
      <w:docPartBody>
        <w:p w:rsidR="00000000" w:rsidRDefault="001609A2">
          <w:pPr>
            <w:pStyle w:val="2A425B6B9E6C4B5EA647FC411333C30A"/>
          </w:pPr>
          <w:r>
            <w:t>item #</w:t>
          </w:r>
        </w:p>
      </w:docPartBody>
    </w:docPart>
    <w:docPart>
      <w:docPartPr>
        <w:name w:val="1538407D0E42492189C505C746403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41F0-B955-43AF-9CCC-C68D620C93A8}"/>
      </w:docPartPr>
      <w:docPartBody>
        <w:p w:rsidR="00000000" w:rsidRDefault="001609A2">
          <w:pPr>
            <w:pStyle w:val="1538407D0E42492189C505C746403660"/>
          </w:pPr>
          <w:r>
            <w:t>Description</w:t>
          </w:r>
        </w:p>
      </w:docPartBody>
    </w:docPart>
    <w:docPart>
      <w:docPartPr>
        <w:name w:val="C2431AB113BC42BA8C978D8F6AFF2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50176-D8E5-4C1C-A297-03451F0C1061}"/>
      </w:docPartPr>
      <w:docPartBody>
        <w:p w:rsidR="00000000" w:rsidRDefault="001609A2">
          <w:pPr>
            <w:pStyle w:val="C2431AB113BC42BA8C978D8F6AFF2125"/>
          </w:pPr>
          <w:r>
            <w:t>unit price</w:t>
          </w:r>
        </w:p>
      </w:docPartBody>
    </w:docPart>
    <w:docPart>
      <w:docPartPr>
        <w:name w:val="E9335D8AD3294C8D8B1791DAD4B5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40B2E-DFA4-4EBB-BD92-522BCA64F0CB}"/>
      </w:docPartPr>
      <w:docPartBody>
        <w:p w:rsidR="00000000" w:rsidRDefault="001609A2">
          <w:pPr>
            <w:pStyle w:val="E9335D8AD3294C8D8B1791DAD4B524E7"/>
          </w:pPr>
          <w:r>
            <w:t>discount</w:t>
          </w:r>
        </w:p>
      </w:docPartBody>
    </w:docPart>
    <w:docPart>
      <w:docPartPr>
        <w:name w:val="EA191D4AAC814C95A2B808FEDBE6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CCCC6-3BDD-49A8-B632-372B9BBF8673}"/>
      </w:docPartPr>
      <w:docPartBody>
        <w:p w:rsidR="00000000" w:rsidRDefault="001609A2">
          <w:pPr>
            <w:pStyle w:val="EA191D4AAC814C95A2B808FEDBE634DA"/>
          </w:pPr>
          <w:r>
            <w:t>Line Total</w:t>
          </w:r>
        </w:p>
      </w:docPartBody>
    </w:docPart>
    <w:docPart>
      <w:docPartPr>
        <w:name w:val="C648026E795E456D88B90B66B339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239B7-5942-4C51-A049-84365E2D6EA3}"/>
      </w:docPartPr>
      <w:docPartBody>
        <w:p w:rsidR="00000000" w:rsidRDefault="001609A2">
          <w:pPr>
            <w:pStyle w:val="C648026E795E456D88B90B66B3395896"/>
          </w:pPr>
          <w:r w:rsidRPr="00F82884">
            <w:rPr>
              <w:sz w:val="24"/>
            </w:rPr>
            <w:t>Total Discount</w:t>
          </w:r>
        </w:p>
      </w:docPartBody>
    </w:docPart>
    <w:docPart>
      <w:docPartPr>
        <w:name w:val="86EDE8BA5BAB44FDB6F2965B2C80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0175C-E22F-40E6-96CF-00E0E1DD131A}"/>
      </w:docPartPr>
      <w:docPartBody>
        <w:p w:rsidR="00000000" w:rsidRDefault="001609A2">
          <w:pPr>
            <w:pStyle w:val="86EDE8BA5BAB44FDB6F2965B2C80A2B2"/>
          </w:pPr>
          <w:r>
            <w:rPr>
              <w:sz w:val="24"/>
            </w:rPr>
            <w:t>Subtotal</w:t>
          </w:r>
        </w:p>
      </w:docPartBody>
    </w:docPart>
    <w:docPart>
      <w:docPartPr>
        <w:name w:val="058C4EDC1D2D4253B4C9FEF50AB9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DA309-73D7-43DD-8881-3E2805EBF566}"/>
      </w:docPartPr>
      <w:docPartBody>
        <w:p w:rsidR="00000000" w:rsidRDefault="001609A2">
          <w:pPr>
            <w:pStyle w:val="058C4EDC1D2D4253B4C9FEF50AB9B8F7"/>
          </w:pPr>
          <w:r>
            <w:rPr>
              <w:sz w:val="24"/>
            </w:rPr>
            <w:t>Sales Tax</w:t>
          </w:r>
        </w:p>
      </w:docPartBody>
    </w:docPart>
    <w:docPart>
      <w:docPartPr>
        <w:name w:val="3BA701FC37464363BFC5DA91D967C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0FFA-BE85-48ED-BEB7-9B1517A6D968}"/>
      </w:docPartPr>
      <w:docPartBody>
        <w:p w:rsidR="00000000" w:rsidRDefault="001609A2">
          <w:pPr>
            <w:pStyle w:val="3BA701FC37464363BFC5DA91D967C8E7"/>
          </w:pPr>
          <w:r w:rsidRPr="00881079">
            <w:rPr>
              <w:b/>
              <w:sz w:val="24"/>
            </w:rPr>
            <w:t>Total</w:t>
          </w:r>
        </w:p>
      </w:docPartBody>
    </w:docPart>
    <w:docPart>
      <w:docPartPr>
        <w:name w:val="36CC0D3AC723481E8EE1F8B9E1D0F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70FC6-AF0C-4840-AAED-D68059131846}"/>
      </w:docPartPr>
      <w:docPartBody>
        <w:p w:rsidR="00000000" w:rsidRDefault="001609A2">
          <w:pPr>
            <w:pStyle w:val="36CC0D3AC723481E8EE1F8B9E1D0F4E7"/>
          </w:pPr>
          <w:r>
            <w:t>Quotation prepared by:</w:t>
          </w:r>
        </w:p>
      </w:docPartBody>
    </w:docPart>
    <w:docPart>
      <w:docPartPr>
        <w:name w:val="C9155281EF63446EB96B5DEC55DA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769DF-EBF0-421B-AA53-3D0EE4A4E14F}"/>
      </w:docPartPr>
      <w:docPartBody>
        <w:p w:rsidR="00000000" w:rsidRDefault="001609A2">
          <w:pPr>
            <w:pStyle w:val="C9155281EF63446EB96B5DEC55DA6863"/>
          </w:pPr>
          <w:r w:rsidRPr="00AC6B78">
            <w:t>This is a quotation on the goods named, subject to the conditions noted below:</w:t>
          </w:r>
        </w:p>
      </w:docPartBody>
    </w:docPart>
    <w:docPart>
      <w:docPartPr>
        <w:name w:val="5D8342036D03462480F06DA62172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C2B81-AA65-4DE7-89DF-35F5CB009740}"/>
      </w:docPartPr>
      <w:docPartBody>
        <w:p w:rsidR="00000000" w:rsidRDefault="001609A2">
          <w:pPr>
            <w:pStyle w:val="5D8342036D03462480F06DA621726509"/>
          </w:pPr>
          <w:r w:rsidRPr="00AC6B78">
            <w:t>Describe any conditions pertaining to these prices and any additional terms of the agreement. You may want to include contingencies that will affect the quotation.</w:t>
          </w:r>
        </w:p>
      </w:docPartBody>
    </w:docPart>
    <w:docPart>
      <w:docPartPr>
        <w:name w:val="7862BA7B99424A3D8A49E9B58A235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B4B66-82B5-44C9-AF4F-3DAE41F504CF}"/>
      </w:docPartPr>
      <w:docPartBody>
        <w:p w:rsidR="00000000" w:rsidRDefault="001609A2">
          <w:pPr>
            <w:pStyle w:val="7862BA7B99424A3D8A49E9B58A235E3D"/>
          </w:pPr>
          <w:r>
            <w:t>To accept this quotation, sign here and return: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A2"/>
    <w:rsid w:val="001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1D0037DF04FFE943E8D8F9C071A46">
    <w:name w:val="05B1D0037DF04FFE943E8D8F9C071A46"/>
  </w:style>
  <w:style w:type="paragraph" w:customStyle="1" w:styleId="F618D24275974E39A7C0171EA9573B46">
    <w:name w:val="F618D24275974E39A7C0171EA9573B46"/>
  </w:style>
  <w:style w:type="paragraph" w:customStyle="1" w:styleId="647145BB9BBA4B7EA204700F8892AA4E">
    <w:name w:val="647145BB9BBA4B7EA204700F8892AA4E"/>
  </w:style>
  <w:style w:type="paragraph" w:customStyle="1" w:styleId="1B49E758019749DA8828D9CA9C533A85">
    <w:name w:val="1B49E758019749DA8828D9CA9C533A85"/>
  </w:style>
  <w:style w:type="paragraph" w:customStyle="1" w:styleId="CA69E695C61B4469B3496B9F7F54A0D1">
    <w:name w:val="CA69E695C61B4469B3496B9F7F54A0D1"/>
  </w:style>
  <w:style w:type="paragraph" w:customStyle="1" w:styleId="DED4E7E2BB0549C2954AF8E4A3D40A49">
    <w:name w:val="DED4E7E2BB0549C2954AF8E4A3D40A49"/>
  </w:style>
  <w:style w:type="paragraph" w:customStyle="1" w:styleId="56FB435D78B247B8B5A47156A033A366">
    <w:name w:val="56FB435D78B247B8B5A47156A033A366"/>
  </w:style>
  <w:style w:type="paragraph" w:customStyle="1" w:styleId="5851A6134A2E4F0E95DA18B1465710C8">
    <w:name w:val="5851A6134A2E4F0E95DA18B1465710C8"/>
  </w:style>
  <w:style w:type="paragraph" w:customStyle="1" w:styleId="1FD6662C123047E19062F7ECFDED5AD7">
    <w:name w:val="1FD6662C123047E19062F7ECFDED5AD7"/>
  </w:style>
  <w:style w:type="paragraph" w:customStyle="1" w:styleId="775814A3447E4DF590164926197119BC">
    <w:name w:val="775814A3447E4DF590164926197119BC"/>
  </w:style>
  <w:style w:type="paragraph" w:customStyle="1" w:styleId="9DDA9D09386D4CAABC694C59C61FE231">
    <w:name w:val="9DDA9D09386D4CAABC694C59C61FE231"/>
  </w:style>
  <w:style w:type="paragraph" w:customStyle="1" w:styleId="7BF54D83D9494AFCB3AED89DBE8FD680">
    <w:name w:val="7BF54D83D9494AFCB3AED89DBE8FD680"/>
  </w:style>
  <w:style w:type="paragraph" w:customStyle="1" w:styleId="40D6644BAAC54847AB7C0D767E2A6320">
    <w:name w:val="40D6644BAAC54847AB7C0D767E2A6320"/>
  </w:style>
  <w:style w:type="paragraph" w:customStyle="1" w:styleId="DE028EC18BD94B3484F40D6E2E17A885">
    <w:name w:val="DE028EC18BD94B3484F40D6E2E17A885"/>
  </w:style>
  <w:style w:type="paragraph" w:customStyle="1" w:styleId="E0B01CFE11514B218B2F4EF4D6A833B7">
    <w:name w:val="E0B01CFE11514B218B2F4EF4D6A833B7"/>
  </w:style>
  <w:style w:type="paragraph" w:customStyle="1" w:styleId="4A93A07A98C74B14B1E59CD80EEA8EB2">
    <w:name w:val="4A93A07A98C74B14B1E59CD80EEA8EB2"/>
  </w:style>
  <w:style w:type="paragraph" w:customStyle="1" w:styleId="FFF6D5EE217742EEB3F7B3B83A80E677">
    <w:name w:val="FFF6D5EE217742EEB3F7B3B83A80E677"/>
  </w:style>
  <w:style w:type="paragraph" w:customStyle="1" w:styleId="F45DBDF122BA4F92913959C202085A89">
    <w:name w:val="F45DBDF122BA4F92913959C202085A89"/>
  </w:style>
  <w:style w:type="paragraph" w:customStyle="1" w:styleId="277C774A4DD249E6AB107CDC8E1D895D">
    <w:name w:val="277C774A4DD249E6AB107CDC8E1D895D"/>
  </w:style>
  <w:style w:type="paragraph" w:customStyle="1" w:styleId="38F8D5E1C9E4454BABD89139C107511E">
    <w:name w:val="38F8D5E1C9E4454BABD89139C107511E"/>
  </w:style>
  <w:style w:type="paragraph" w:customStyle="1" w:styleId="A766A9497919462786693DE85444F97B">
    <w:name w:val="A766A9497919462786693DE85444F97B"/>
  </w:style>
  <w:style w:type="paragraph" w:customStyle="1" w:styleId="5B76D8A27D1A4BF0BA140667B42F5D08">
    <w:name w:val="5B76D8A27D1A4BF0BA140667B42F5D08"/>
  </w:style>
  <w:style w:type="paragraph" w:customStyle="1" w:styleId="C5E977539235425F8E0F487263474FAD">
    <w:name w:val="C5E977539235425F8E0F487263474FAD"/>
  </w:style>
  <w:style w:type="paragraph" w:customStyle="1" w:styleId="F88A4942EABF4E5682CC84B45CAFF6B5">
    <w:name w:val="F88A4942EABF4E5682CC84B45CAFF6B5"/>
  </w:style>
  <w:style w:type="paragraph" w:customStyle="1" w:styleId="3E40FC3964B44EB6BA524A26AE5AEA16">
    <w:name w:val="3E40FC3964B44EB6BA524A26AE5AEA16"/>
  </w:style>
  <w:style w:type="paragraph" w:customStyle="1" w:styleId="C5040976279046B5A1358C113C45DF75">
    <w:name w:val="C5040976279046B5A1358C113C45DF75"/>
  </w:style>
  <w:style w:type="paragraph" w:customStyle="1" w:styleId="86A19122CD9F4122B88463869F7472DA">
    <w:name w:val="86A19122CD9F4122B88463869F7472DA"/>
  </w:style>
  <w:style w:type="paragraph" w:customStyle="1" w:styleId="4FCD4861A2FE455B8B61FCF13BED3057">
    <w:name w:val="4FCD4861A2FE455B8B61FCF13BED3057"/>
  </w:style>
  <w:style w:type="paragraph" w:customStyle="1" w:styleId="1031D8054D2447F79996FEFC114C9161">
    <w:name w:val="1031D8054D2447F79996FEFC114C9161"/>
  </w:style>
  <w:style w:type="paragraph" w:customStyle="1" w:styleId="7B6BAEED471C42D987A5937249367D0A">
    <w:name w:val="7B6BAEED471C42D987A5937249367D0A"/>
  </w:style>
  <w:style w:type="paragraph" w:customStyle="1" w:styleId="E665DD14431A4A82A3645EB4AE17E88F">
    <w:name w:val="E665DD14431A4A82A3645EB4AE17E88F"/>
  </w:style>
  <w:style w:type="paragraph" w:customStyle="1" w:styleId="13620EC97900404982A561316107B5E0">
    <w:name w:val="13620EC97900404982A561316107B5E0"/>
  </w:style>
  <w:style w:type="paragraph" w:customStyle="1" w:styleId="2A425B6B9E6C4B5EA647FC411333C30A">
    <w:name w:val="2A425B6B9E6C4B5EA647FC411333C30A"/>
  </w:style>
  <w:style w:type="paragraph" w:customStyle="1" w:styleId="1538407D0E42492189C505C746403660">
    <w:name w:val="1538407D0E42492189C505C746403660"/>
  </w:style>
  <w:style w:type="paragraph" w:customStyle="1" w:styleId="C2431AB113BC42BA8C978D8F6AFF2125">
    <w:name w:val="C2431AB113BC42BA8C978D8F6AFF2125"/>
  </w:style>
  <w:style w:type="paragraph" w:customStyle="1" w:styleId="E9335D8AD3294C8D8B1791DAD4B524E7">
    <w:name w:val="E9335D8AD3294C8D8B1791DAD4B524E7"/>
  </w:style>
  <w:style w:type="paragraph" w:customStyle="1" w:styleId="EA191D4AAC814C95A2B808FEDBE634DA">
    <w:name w:val="EA191D4AAC814C95A2B808FEDBE634DA"/>
  </w:style>
  <w:style w:type="paragraph" w:customStyle="1" w:styleId="C648026E795E456D88B90B66B3395896">
    <w:name w:val="C648026E795E456D88B90B66B3395896"/>
  </w:style>
  <w:style w:type="paragraph" w:customStyle="1" w:styleId="86EDE8BA5BAB44FDB6F2965B2C80A2B2">
    <w:name w:val="86EDE8BA5BAB44FDB6F2965B2C80A2B2"/>
  </w:style>
  <w:style w:type="paragraph" w:customStyle="1" w:styleId="058C4EDC1D2D4253B4C9FEF50AB9B8F7">
    <w:name w:val="058C4EDC1D2D4253B4C9FEF50AB9B8F7"/>
  </w:style>
  <w:style w:type="paragraph" w:customStyle="1" w:styleId="3BA701FC37464363BFC5DA91D967C8E7">
    <w:name w:val="3BA701FC37464363BFC5DA91D967C8E7"/>
  </w:style>
  <w:style w:type="paragraph" w:customStyle="1" w:styleId="36CC0D3AC723481E8EE1F8B9E1D0F4E7">
    <w:name w:val="36CC0D3AC723481E8EE1F8B9E1D0F4E7"/>
  </w:style>
  <w:style w:type="paragraph" w:customStyle="1" w:styleId="C9155281EF63446EB96B5DEC55DA6863">
    <w:name w:val="C9155281EF63446EB96B5DEC55DA6863"/>
  </w:style>
  <w:style w:type="paragraph" w:customStyle="1" w:styleId="5D8342036D03462480F06DA621726509">
    <w:name w:val="5D8342036D03462480F06DA621726509"/>
  </w:style>
  <w:style w:type="paragraph" w:customStyle="1" w:styleId="7862BA7B99424A3D8A49E9B58A235E3D">
    <w:name w:val="7862BA7B99424A3D8A49E9B58A235E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quote (Green Gradient design).dotx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Fontaine Christopher</dc:creator>
  <cp:keywords/>
  <dc:description/>
  <cp:lastModifiedBy>La Fontaine Christopher</cp:lastModifiedBy>
  <cp:revision>1</cp:revision>
  <dcterms:created xsi:type="dcterms:W3CDTF">2018-06-20T13:00:00Z</dcterms:created>
  <dcterms:modified xsi:type="dcterms:W3CDTF">2018-06-20T13:00:00Z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2018-05-11T10:09:14.3229757Z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